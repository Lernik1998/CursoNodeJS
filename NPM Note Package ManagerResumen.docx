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2586" w14:textId="05D543FF" w:rsidR="005A6A9B" w:rsidRDefault="00646C54">
      <w:pPr>
        <w:pStyle w:val="Ttulo1"/>
      </w:pPr>
      <w:r>
        <w:t xml:space="preserve">NPM Note </w:t>
      </w:r>
      <w:proofErr w:type="spellStart"/>
      <w:r>
        <w:t>Package</w:t>
      </w:r>
      <w:proofErr w:type="spellEnd"/>
      <w:r>
        <w:t xml:space="preserve"> Manager</w:t>
      </w:r>
    </w:p>
    <w:p w14:paraId="1F715EF5" w14:textId="7E0EDD48" w:rsidR="005A6A9B" w:rsidRDefault="00646C54" w:rsidP="00646C54">
      <w:pPr>
        <w:pStyle w:val="Listaconvietas"/>
      </w:pPr>
      <w:r>
        <w:t xml:space="preserve">Es un administrador de paquetes de </w:t>
      </w:r>
      <w:proofErr w:type="spellStart"/>
      <w:r>
        <w:t>Node</w:t>
      </w:r>
      <w:proofErr w:type="spellEnd"/>
      <w:r>
        <w:t>.</w:t>
      </w:r>
    </w:p>
    <w:p w14:paraId="295069DC" w14:textId="1644A8A6" w:rsidR="00646C54" w:rsidRDefault="00646C54" w:rsidP="00646C54">
      <w:pPr>
        <w:pStyle w:val="Listaconvietas"/>
      </w:pPr>
      <w:r>
        <w:t xml:space="preserve">Es el </w:t>
      </w:r>
      <w:r w:rsidRPr="00C30A9B">
        <w:rPr>
          <w:color w:val="FF0000"/>
        </w:rPr>
        <w:t>registro</w:t>
      </w:r>
      <w:r>
        <w:t xml:space="preserve"> de paquetes de código más grande.</w:t>
      </w:r>
    </w:p>
    <w:p w14:paraId="21B6F7B5" w14:textId="580B9CFB" w:rsidR="00646C54" w:rsidRDefault="00646C54" w:rsidP="00646C54">
      <w:pPr>
        <w:pStyle w:val="Listaconvietas"/>
      </w:pPr>
      <w:r>
        <w:t>Millones de paquetes</w:t>
      </w:r>
      <w:r w:rsidR="00106562">
        <w:t xml:space="preserve"> y dependencias para proyectos </w:t>
      </w:r>
    </w:p>
    <w:p w14:paraId="138F953F" w14:textId="724E4FAD" w:rsidR="00106562" w:rsidRDefault="00106562" w:rsidP="00646C54">
      <w:pPr>
        <w:pStyle w:val="Listaconvietas"/>
        <w:rPr>
          <w:color w:val="FF0000"/>
        </w:rPr>
      </w:pPr>
      <w:r>
        <w:t xml:space="preserve">También es una </w:t>
      </w:r>
      <w:r w:rsidRPr="00C30A9B">
        <w:rPr>
          <w:color w:val="FF0000"/>
        </w:rPr>
        <w:t xml:space="preserve">línea de comandos </w:t>
      </w:r>
    </w:p>
    <w:p w14:paraId="76A7CC88" w14:textId="77777777" w:rsidR="00C30A9B" w:rsidRPr="000A1E95" w:rsidRDefault="00C30A9B" w:rsidP="00C30A9B">
      <w:pPr>
        <w:pStyle w:val="Listaconvietas"/>
      </w:pPr>
      <w:r>
        <w:t xml:space="preserve">Por ejemplo, </w:t>
      </w:r>
      <w:proofErr w:type="spellStart"/>
      <w:r>
        <w:t>react</w:t>
      </w:r>
      <w:proofErr w:type="spellEnd"/>
      <w:r>
        <w:t xml:space="preserve"> es un paquete de NPM</w:t>
      </w:r>
    </w:p>
    <w:p w14:paraId="113D966B" w14:textId="77777777" w:rsidR="00106562" w:rsidRDefault="00106562" w:rsidP="00C30A9B">
      <w:pPr>
        <w:pStyle w:val="Listaconvietas"/>
        <w:numPr>
          <w:ilvl w:val="0"/>
          <w:numId w:val="0"/>
        </w:numPr>
      </w:pPr>
    </w:p>
    <w:p w14:paraId="261D9365" w14:textId="0BBFEAA7" w:rsidR="00106562" w:rsidRDefault="00C30A9B" w:rsidP="00106562">
      <w:pPr>
        <w:pStyle w:val="Listaconvietas"/>
        <w:numPr>
          <w:ilvl w:val="0"/>
          <w:numId w:val="0"/>
        </w:numPr>
        <w:ind w:left="432" w:hanging="432"/>
      </w:pPr>
      <w:r>
        <w:t>Hay alternativas a NPM como YARN o PNPM.</w:t>
      </w:r>
    </w:p>
    <w:p w14:paraId="6A5DE4BB" w14:textId="77777777" w:rsidR="00C30A9B" w:rsidRDefault="00C30A9B" w:rsidP="00106562">
      <w:pPr>
        <w:pStyle w:val="Listaconvietas"/>
        <w:numPr>
          <w:ilvl w:val="0"/>
          <w:numId w:val="0"/>
        </w:numPr>
        <w:ind w:left="432" w:hanging="432"/>
      </w:pPr>
    </w:p>
    <w:p w14:paraId="00DDC2E8" w14:textId="63BA9850" w:rsidR="00C30A9B" w:rsidRDefault="00C30A9B" w:rsidP="00106562">
      <w:pPr>
        <w:pStyle w:val="Listaconvietas"/>
        <w:numPr>
          <w:ilvl w:val="0"/>
          <w:numId w:val="0"/>
        </w:numPr>
        <w:ind w:left="432" w:hanging="432"/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0A9B"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Comandos NPM</w:t>
      </w:r>
    </w:p>
    <w:p w14:paraId="4B17B193" w14:textId="6CF0B745" w:rsidR="00C30A9B" w:rsidRDefault="00C30A9B" w:rsidP="00C30A9B">
      <w:pPr>
        <w:pStyle w:val="Listaconvietas"/>
        <w:numPr>
          <w:ilvl w:val="0"/>
          <w:numId w:val="0"/>
        </w:numPr>
        <w:ind w:left="432" w:hanging="432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Esto creará un </w:t>
      </w:r>
      <w:proofErr w:type="spellStart"/>
      <w:r>
        <w:t>package</w:t>
      </w:r>
      <w:proofErr w:type="spellEnd"/>
      <w:r>
        <w:t xml:space="preserve"> </w:t>
      </w:r>
      <w:r w:rsidRPr="00C30A9B">
        <w:rPr>
          <w:color w:val="FF0000"/>
        </w:rPr>
        <w:t>JSON</w:t>
      </w:r>
      <w:r>
        <w:t xml:space="preserve"> con la descripción del proyecto, las dependencias, los scripts, la licencia,</w:t>
      </w:r>
      <w:r w:rsidR="007414AD">
        <w:t xml:space="preserve"> </w:t>
      </w:r>
      <w:r>
        <w:t xml:space="preserve">el </w:t>
      </w:r>
      <w:proofErr w:type="spellStart"/>
      <w:proofErr w:type="gramStart"/>
      <w:r>
        <w:t>autor,el</w:t>
      </w:r>
      <w:proofErr w:type="spellEnd"/>
      <w:proofErr w:type="gramEnd"/>
      <w:r>
        <w:t xml:space="preserve"> </w:t>
      </w:r>
      <w:r w:rsidR="007414AD">
        <w:t>título</w:t>
      </w:r>
      <w:r>
        <w:t>, la versión…</w:t>
      </w:r>
    </w:p>
    <w:p w14:paraId="075CBCFC" w14:textId="1F4D0C5E" w:rsidR="007414AD" w:rsidRDefault="007414AD" w:rsidP="00C30A9B">
      <w:pPr>
        <w:pStyle w:val="Listaconvietas"/>
        <w:numPr>
          <w:ilvl w:val="0"/>
          <w:numId w:val="0"/>
        </w:numPr>
        <w:ind w:left="432" w:hanging="432"/>
      </w:pPr>
      <w:r>
        <w:t xml:space="preserve">Además de que para omitir hacer el </w:t>
      </w:r>
      <w:proofErr w:type="spellStart"/>
      <w:r>
        <w:t>package</w:t>
      </w:r>
      <w:proofErr w:type="spellEnd"/>
      <w:r>
        <w:t xml:space="preserve"> JSON rellenando </w:t>
      </w:r>
      <w:r w:rsidR="00186E5A">
        <w:t xml:space="preserve">se hace con el comando </w:t>
      </w:r>
      <w:proofErr w:type="spellStart"/>
      <w:r w:rsidR="00186E5A">
        <w:t>npm</w:t>
      </w:r>
      <w:proofErr w:type="spellEnd"/>
      <w:r w:rsidR="00186E5A">
        <w:t xml:space="preserve"> </w:t>
      </w:r>
      <w:proofErr w:type="spellStart"/>
      <w:r w:rsidR="00186E5A">
        <w:t>init</w:t>
      </w:r>
      <w:proofErr w:type="spellEnd"/>
      <w:r w:rsidR="00186E5A">
        <w:t xml:space="preserve"> -y o </w:t>
      </w:r>
      <w:proofErr w:type="spellStart"/>
      <w:r w:rsidR="00186E5A">
        <w:t>npm</w:t>
      </w:r>
      <w:proofErr w:type="spellEnd"/>
      <w:r w:rsidR="00186E5A">
        <w:t xml:space="preserve"> </w:t>
      </w:r>
      <w:proofErr w:type="spellStart"/>
      <w:r w:rsidR="00186E5A">
        <w:t>init</w:t>
      </w:r>
      <w:proofErr w:type="spellEnd"/>
      <w:r w:rsidR="00186E5A">
        <w:t xml:space="preserve"> -y</w:t>
      </w:r>
      <w:r w:rsidR="00186E5A">
        <w:t>es que asigna valores por defecto.</w:t>
      </w:r>
    </w:p>
    <w:p w14:paraId="495156BE" w14:textId="77777777" w:rsidR="000F7926" w:rsidRDefault="000F7926" w:rsidP="00C30A9B">
      <w:pPr>
        <w:pStyle w:val="Listaconvietas"/>
        <w:numPr>
          <w:ilvl w:val="0"/>
          <w:numId w:val="0"/>
        </w:numPr>
        <w:ind w:left="432" w:hanging="432"/>
      </w:pPr>
    </w:p>
    <w:p w14:paraId="57387AFC" w14:textId="05DA546E" w:rsidR="00186E5A" w:rsidRPr="000F7926" w:rsidRDefault="000F7926" w:rsidP="00C30A9B">
      <w:pPr>
        <w:pStyle w:val="Listaconvietas"/>
        <w:numPr>
          <w:ilvl w:val="0"/>
          <w:numId w:val="0"/>
        </w:numPr>
        <w:ind w:left="432" w:hanging="432"/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F7926"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Dependencia </w:t>
      </w:r>
      <w:proofErr w:type="spellStart"/>
      <w:r w:rsidRPr="000F7926"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Picocolors</w:t>
      </w:r>
      <w:proofErr w:type="spellEnd"/>
    </w:p>
    <w:p w14:paraId="3F9190CE" w14:textId="264D2E6B" w:rsidR="000F7926" w:rsidRDefault="000F7926" w:rsidP="00C30A9B">
      <w:pPr>
        <w:pStyle w:val="Listaconvietas"/>
        <w:numPr>
          <w:ilvl w:val="0"/>
          <w:numId w:val="0"/>
        </w:numPr>
        <w:ind w:left="432" w:hanging="432"/>
      </w:pPr>
      <w:proofErr w:type="spellStart"/>
      <w:r w:rsidRPr="000F7926">
        <w:t>npm</w:t>
      </w:r>
      <w:proofErr w:type="spellEnd"/>
      <w:r w:rsidRPr="000F7926">
        <w:t xml:space="preserve"> i </w:t>
      </w:r>
      <w:proofErr w:type="spellStart"/>
      <w:proofErr w:type="gramStart"/>
      <w:r w:rsidRPr="000F7926">
        <w:t>picocolors</w:t>
      </w:r>
      <w:r>
        <w:t>,la</w:t>
      </w:r>
      <w:proofErr w:type="spellEnd"/>
      <w:proofErr w:type="gramEnd"/>
      <w:r>
        <w:t xml:space="preserve"> i es de </w:t>
      </w:r>
      <w:proofErr w:type="spellStart"/>
      <w:r>
        <w:t>install</w:t>
      </w:r>
      <w:proofErr w:type="spellEnd"/>
    </w:p>
    <w:p w14:paraId="620AC7B7" w14:textId="11E0EB35" w:rsidR="000F7926" w:rsidRDefault="000F7926" w:rsidP="00C30A9B">
      <w:pPr>
        <w:pStyle w:val="Listaconvietas"/>
        <w:numPr>
          <w:ilvl w:val="0"/>
          <w:numId w:val="0"/>
        </w:numPr>
        <w:ind w:left="432" w:hanging="432"/>
      </w:pPr>
      <w:r>
        <w:t xml:space="preserve">Nos va a permitir estilizar el </w:t>
      </w:r>
      <w:proofErr w:type="gramStart"/>
      <w:r>
        <w:t>console.log(</w:t>
      </w:r>
      <w:proofErr w:type="gramEnd"/>
      <w:r>
        <w:t>)</w:t>
      </w:r>
      <w:r w:rsidR="009C7722">
        <w:t>.</w:t>
      </w:r>
    </w:p>
    <w:p w14:paraId="1A013AFD" w14:textId="77777777" w:rsidR="000F7926" w:rsidRDefault="000F7926" w:rsidP="00C30A9B">
      <w:pPr>
        <w:pStyle w:val="Listaconvietas"/>
        <w:numPr>
          <w:ilvl w:val="0"/>
          <w:numId w:val="0"/>
        </w:numPr>
        <w:ind w:left="432" w:hanging="432"/>
      </w:pPr>
    </w:p>
    <w:p w14:paraId="17D1C36F" w14:textId="5BC69CA1" w:rsidR="000F7926" w:rsidRDefault="000F7926" w:rsidP="00C30A9B">
      <w:pPr>
        <w:pStyle w:val="Listaconvietas"/>
        <w:numPr>
          <w:ilvl w:val="0"/>
          <w:numId w:val="0"/>
        </w:numPr>
        <w:ind w:left="432" w:hanging="432"/>
      </w:pPr>
      <w:r>
        <w:t xml:space="preserve">^ </w:t>
      </w:r>
      <w:r>
        <w:sym w:font="Wingdings" w:char="F0E0"/>
      </w:r>
      <w:r>
        <w:t xml:space="preserve"> Este signo se llama </w:t>
      </w:r>
      <w:proofErr w:type="spellStart"/>
      <w:r>
        <w:t>karet</w:t>
      </w:r>
      <w:proofErr w:type="spellEnd"/>
      <w:r>
        <w:t xml:space="preserve"> y lo indica es que cuando haya una versión más actual, se actualizará automáticamente, pero </w:t>
      </w:r>
      <w:r w:rsidRPr="000F7926">
        <w:rPr>
          <w:color w:val="FF0000"/>
        </w:rPr>
        <w:t>lo recomendable es quitarlo</w:t>
      </w:r>
      <w:r>
        <w:t xml:space="preserve"> para evitarnos problemas de compatibilidad y uso de recursos.</w:t>
      </w:r>
      <w:r w:rsidR="00546051" w:rsidRPr="00546051">
        <w:t xml:space="preserve"> </w:t>
      </w:r>
    </w:p>
    <w:p w14:paraId="698B8D99" w14:textId="1F3F393E" w:rsidR="000F7926" w:rsidRDefault="00546051" w:rsidP="00C30A9B">
      <w:pPr>
        <w:pStyle w:val="Listaconvietas"/>
        <w:numPr>
          <w:ilvl w:val="0"/>
          <w:numId w:val="0"/>
        </w:numPr>
        <w:ind w:left="432" w:hanging="432"/>
      </w:pPr>
      <w:r w:rsidRPr="00546051">
        <w:drawing>
          <wp:anchor distT="0" distB="0" distL="114300" distR="114300" simplePos="0" relativeHeight="251658240" behindDoc="1" locked="0" layoutInCell="1" allowOverlap="1" wp14:anchorId="5783B4A6" wp14:editId="6E8DAA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1383030"/>
            <wp:effectExtent l="0" t="0" r="0" b="1270"/>
            <wp:wrapNone/>
            <wp:docPr id="12764990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99082" name="Imagen 1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578E2" w14:textId="24B365BE" w:rsidR="000F7926" w:rsidRDefault="000F7926" w:rsidP="00C30A9B">
      <w:pPr>
        <w:pStyle w:val="Listaconvietas"/>
        <w:numPr>
          <w:ilvl w:val="0"/>
          <w:numId w:val="0"/>
        </w:numPr>
        <w:ind w:left="432" w:hanging="432"/>
      </w:pPr>
    </w:p>
    <w:p w14:paraId="49B859DC" w14:textId="2A32297C" w:rsidR="00C30A9B" w:rsidRDefault="00C30A9B" w:rsidP="00C30A9B">
      <w:pPr>
        <w:pStyle w:val="Listaconvietas"/>
        <w:numPr>
          <w:ilvl w:val="0"/>
          <w:numId w:val="0"/>
        </w:numPr>
      </w:pPr>
    </w:p>
    <w:p w14:paraId="6CD7A0D4" w14:textId="20F8B51F" w:rsidR="00546051" w:rsidRDefault="0001661C" w:rsidP="00C30A9B">
      <w:pPr>
        <w:pStyle w:val="Listaconvietas"/>
        <w:numPr>
          <w:ilvl w:val="0"/>
          <w:numId w:val="0"/>
        </w:numPr>
      </w:pPr>
      <w:r>
        <w:lastRenderedPageBreak/>
        <w:t>Debemos tener en cuenta que cuando instalemos dependencias a su misma vez estas pueden tener sus dependencias.</w:t>
      </w:r>
    </w:p>
    <w:p w14:paraId="1280D5E6" w14:textId="77777777" w:rsidR="0001661C" w:rsidRDefault="0001661C" w:rsidP="00C30A9B">
      <w:pPr>
        <w:pStyle w:val="Listaconvietas"/>
        <w:numPr>
          <w:ilvl w:val="0"/>
          <w:numId w:val="0"/>
        </w:numPr>
      </w:pPr>
    </w:p>
    <w:p w14:paraId="3BA2CEE9" w14:textId="0211CE24" w:rsidR="0001661C" w:rsidRDefault="0001661C" w:rsidP="00C30A9B">
      <w:pPr>
        <w:pStyle w:val="Listaconvietas"/>
        <w:numPr>
          <w:ilvl w:val="0"/>
          <w:numId w:val="0"/>
        </w:numPr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1661C"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Desinstalar dependencias</w:t>
      </w:r>
    </w:p>
    <w:p w14:paraId="153367D6" w14:textId="25C497A3" w:rsidR="000077FC" w:rsidRDefault="000077FC" w:rsidP="00C30A9B">
      <w:pPr>
        <w:pStyle w:val="Listaconvietas"/>
        <w:numPr>
          <w:ilvl w:val="0"/>
          <w:numId w:val="0"/>
        </w:numPr>
      </w:pPr>
      <w:r>
        <w:t xml:space="preserve">Mediante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unistall</w:t>
      </w:r>
      <w:proofErr w:type="spellEnd"/>
      <w:r>
        <w:t xml:space="preserve"> </w:t>
      </w:r>
      <w:proofErr w:type="spellStart"/>
      <w:r>
        <w:t>nombreDependencia</w:t>
      </w:r>
      <w:proofErr w:type="spellEnd"/>
    </w:p>
    <w:p w14:paraId="1005EEF6" w14:textId="77777777" w:rsidR="00172320" w:rsidRDefault="00172320" w:rsidP="00C30A9B">
      <w:pPr>
        <w:pStyle w:val="Listaconvietas"/>
        <w:numPr>
          <w:ilvl w:val="0"/>
          <w:numId w:val="0"/>
        </w:numPr>
      </w:pPr>
    </w:p>
    <w:p w14:paraId="612B4446" w14:textId="4ADDCFE1" w:rsidR="00172320" w:rsidRDefault="00172320" w:rsidP="00C30A9B">
      <w:pPr>
        <w:pStyle w:val="Listaconvietas"/>
        <w:numPr>
          <w:ilvl w:val="0"/>
          <w:numId w:val="0"/>
        </w:numPr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2320"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Tipos de dependencias</w:t>
      </w:r>
    </w:p>
    <w:p w14:paraId="62263590" w14:textId="0AB0BD24" w:rsidR="00172320" w:rsidRDefault="00172320" w:rsidP="00C30A9B">
      <w:pPr>
        <w:pStyle w:val="Listaconvietas"/>
        <w:numPr>
          <w:ilvl w:val="0"/>
          <w:numId w:val="0"/>
        </w:numPr>
      </w:pPr>
      <w:r>
        <w:t>Hay de 2 tipos:</w:t>
      </w:r>
    </w:p>
    <w:p w14:paraId="7341C033" w14:textId="77777777" w:rsidR="00172320" w:rsidRDefault="00172320" w:rsidP="00C30A9B">
      <w:pPr>
        <w:pStyle w:val="Listaconvietas"/>
        <w:numPr>
          <w:ilvl w:val="0"/>
          <w:numId w:val="0"/>
        </w:numPr>
      </w:pPr>
    </w:p>
    <w:p w14:paraId="485A6303" w14:textId="6074A601" w:rsidR="00172320" w:rsidRPr="00172320" w:rsidRDefault="00172320" w:rsidP="00C30A9B">
      <w:pPr>
        <w:pStyle w:val="Listaconvietas"/>
        <w:numPr>
          <w:ilvl w:val="0"/>
          <w:numId w:val="0"/>
        </w:num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2320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-Dependencia de producción</w:t>
      </w:r>
    </w:p>
    <w:p w14:paraId="4AFE7B77" w14:textId="77777777" w:rsidR="00172320" w:rsidRDefault="00172320" w:rsidP="00C30A9B">
      <w:pPr>
        <w:pStyle w:val="Listaconvietas"/>
        <w:numPr>
          <w:ilvl w:val="0"/>
          <w:numId w:val="0"/>
        </w:numPr>
      </w:pPr>
    </w:p>
    <w:p w14:paraId="6D0C7898" w14:textId="3ED0753F" w:rsidR="00172320" w:rsidRDefault="00172320" w:rsidP="00C30A9B">
      <w:pPr>
        <w:pStyle w:val="Listaconvietas"/>
        <w:numPr>
          <w:ilvl w:val="0"/>
          <w:numId w:val="0"/>
        </w:numPr>
      </w:pPr>
      <w:r>
        <w:t>Son aquellas que la aplicación necesita para funcionar</w:t>
      </w:r>
    </w:p>
    <w:p w14:paraId="152AC1F0" w14:textId="0C97866F" w:rsidR="00172320" w:rsidRDefault="00172320" w:rsidP="00C30A9B">
      <w:pPr>
        <w:pStyle w:val="Listaconvietas"/>
        <w:numPr>
          <w:ilvl w:val="0"/>
          <w:numId w:val="0"/>
        </w:numPr>
      </w:pPr>
      <w:r>
        <w:t xml:space="preserve">Como </w:t>
      </w:r>
      <w:proofErr w:type="spellStart"/>
      <w:proofErr w:type="gramStart"/>
      <w:r>
        <w:t>Picocolors</w:t>
      </w:r>
      <w:proofErr w:type="spellEnd"/>
      <w:proofErr w:type="gramEnd"/>
      <w:r>
        <w:t xml:space="preserve"> por ejemplo, que la incluimos de esta manera para que pueda funcionar </w:t>
      </w:r>
      <w:proofErr w:type="spellStart"/>
      <w:r w:rsidRPr="00172320">
        <w:t>const</w:t>
      </w:r>
      <w:proofErr w:type="spellEnd"/>
      <w:r w:rsidRPr="00172320">
        <w:t xml:space="preserve"> pico = </w:t>
      </w:r>
      <w:proofErr w:type="spellStart"/>
      <w:r w:rsidRPr="00172320">
        <w:t>require</w:t>
      </w:r>
      <w:proofErr w:type="spellEnd"/>
      <w:r w:rsidRPr="00172320">
        <w:t>('</w:t>
      </w:r>
      <w:proofErr w:type="spellStart"/>
      <w:r w:rsidRPr="00172320">
        <w:t>picocolors</w:t>
      </w:r>
      <w:proofErr w:type="spellEnd"/>
      <w:r w:rsidRPr="00172320">
        <w:t>');</w:t>
      </w:r>
    </w:p>
    <w:p w14:paraId="1D848F97" w14:textId="77777777" w:rsidR="00172320" w:rsidRDefault="00172320" w:rsidP="00C30A9B">
      <w:pPr>
        <w:pStyle w:val="Listaconvietas"/>
        <w:numPr>
          <w:ilvl w:val="0"/>
          <w:numId w:val="0"/>
        </w:numPr>
      </w:pPr>
    </w:p>
    <w:p w14:paraId="25450200" w14:textId="67AEB8D8" w:rsidR="00172320" w:rsidRDefault="00172320" w:rsidP="00C30A9B">
      <w:pPr>
        <w:pStyle w:val="Listaconvietas"/>
        <w:numPr>
          <w:ilvl w:val="0"/>
          <w:numId w:val="0"/>
        </w:num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2320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-Dependencia de desarrollo</w:t>
      </w:r>
    </w:p>
    <w:p w14:paraId="05BD77A4" w14:textId="77777777" w:rsidR="00172320" w:rsidRDefault="00172320" w:rsidP="00C30A9B">
      <w:pPr>
        <w:pStyle w:val="Listaconvietas"/>
        <w:numPr>
          <w:ilvl w:val="0"/>
          <w:numId w:val="0"/>
        </w:num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9B2CE5" w14:textId="26FA6D89" w:rsidR="00172320" w:rsidRDefault="00213690" w:rsidP="00C30A9B">
      <w:pPr>
        <w:pStyle w:val="Listaconvietas"/>
        <w:numPr>
          <w:ilvl w:val="0"/>
          <w:numId w:val="0"/>
        </w:numPr>
      </w:pPr>
      <w:r>
        <w:t>Para dejar de tener problemas de sintaxis, separaciones, constantes…</w:t>
      </w:r>
    </w:p>
    <w:p w14:paraId="1E3F9422" w14:textId="736BB37A" w:rsidR="00213690" w:rsidRDefault="00213690" w:rsidP="00C30A9B">
      <w:pPr>
        <w:pStyle w:val="Listaconvietas"/>
        <w:numPr>
          <w:ilvl w:val="0"/>
          <w:numId w:val="0"/>
        </w:numPr>
        <w:rPr>
          <w:lang w:val="en-US"/>
        </w:rPr>
      </w:pPr>
      <w:proofErr w:type="spellStart"/>
      <w:r w:rsidRPr="00213690">
        <w:rPr>
          <w:lang w:val="en-US"/>
        </w:rPr>
        <w:t>Usamos</w:t>
      </w:r>
      <w:proofErr w:type="spellEnd"/>
      <w:r w:rsidRPr="00213690">
        <w:rPr>
          <w:lang w:val="en-US"/>
        </w:rPr>
        <w:t xml:space="preserve"> </w:t>
      </w:r>
      <w:proofErr w:type="spellStart"/>
      <w:r w:rsidRPr="00213690">
        <w:rPr>
          <w:lang w:val="en-US"/>
        </w:rPr>
        <w:t>npm</w:t>
      </w:r>
      <w:proofErr w:type="spellEnd"/>
      <w:r w:rsidRPr="00213690">
        <w:rPr>
          <w:lang w:val="en-US"/>
        </w:rPr>
        <w:t xml:space="preserve"> install semistandard -D o </w:t>
      </w:r>
      <w:proofErr w:type="spellStart"/>
      <w:r w:rsidRPr="00213690">
        <w:rPr>
          <w:lang w:val="en-US"/>
        </w:rPr>
        <w:t>npm</w:t>
      </w:r>
      <w:proofErr w:type="spellEnd"/>
      <w:r w:rsidRPr="00213690">
        <w:rPr>
          <w:lang w:val="en-US"/>
        </w:rPr>
        <w:t xml:space="preserve"> install semistandard </w:t>
      </w:r>
      <w:r>
        <w:rPr>
          <w:lang w:val="en-US"/>
        </w:rPr>
        <w:t>–</w:t>
      </w:r>
      <w:r w:rsidRPr="00213690">
        <w:rPr>
          <w:lang w:val="en-US"/>
        </w:rPr>
        <w:t>development</w:t>
      </w:r>
      <w:r>
        <w:rPr>
          <w:lang w:val="en-US"/>
        </w:rPr>
        <w:t xml:space="preserve"> </w:t>
      </w:r>
    </w:p>
    <w:p w14:paraId="45CE4880" w14:textId="326CC57C" w:rsidR="00213690" w:rsidRPr="00213690" w:rsidRDefault="00213690" w:rsidP="00C30A9B">
      <w:pPr>
        <w:pStyle w:val="Listaconvietas"/>
        <w:numPr>
          <w:ilvl w:val="0"/>
          <w:numId w:val="0"/>
        </w:num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13690">
        <w:t xml:space="preserve">Por lo </w:t>
      </w:r>
      <w:r w:rsidR="009C7722" w:rsidRPr="00213690">
        <w:t>tanto,</w:t>
      </w:r>
      <w:r w:rsidRPr="00213690">
        <w:t xml:space="preserve"> </w:t>
      </w:r>
      <w:r w:rsidRPr="00213690">
        <w:rPr>
          <w:color w:val="FF0000"/>
        </w:rPr>
        <w:t>debemos de indicar que es una dependencia de desarrollo</w:t>
      </w:r>
      <w:r>
        <w:t>.</w:t>
      </w:r>
    </w:p>
    <w:p w14:paraId="1AEB1FE5" w14:textId="4F4B7D0D" w:rsidR="00172320" w:rsidRPr="00213690" w:rsidRDefault="00172320" w:rsidP="00C30A9B">
      <w:pPr>
        <w:pStyle w:val="Listaconvietas"/>
        <w:numPr>
          <w:ilvl w:val="0"/>
          <w:numId w:val="0"/>
        </w:num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C494BA" w14:textId="77777777" w:rsidR="00172320" w:rsidRPr="00213690" w:rsidRDefault="00172320" w:rsidP="00C30A9B">
      <w:pPr>
        <w:pStyle w:val="Listaconvietas"/>
        <w:numPr>
          <w:ilvl w:val="0"/>
          <w:numId w:val="0"/>
        </w:numPr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810CB8" w14:textId="77777777" w:rsidR="000077FC" w:rsidRPr="00213690" w:rsidRDefault="000077FC" w:rsidP="00C30A9B">
      <w:pPr>
        <w:pStyle w:val="Listaconvietas"/>
        <w:numPr>
          <w:ilvl w:val="0"/>
          <w:numId w:val="0"/>
        </w:numPr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37061A" w14:textId="054F2816" w:rsidR="0001661C" w:rsidRPr="00213690" w:rsidRDefault="0001661C" w:rsidP="00C30A9B">
      <w:pPr>
        <w:pStyle w:val="Listaconvietas"/>
        <w:numPr>
          <w:ilvl w:val="0"/>
          <w:numId w:val="0"/>
        </w:numPr>
        <w:rPr>
          <w:b/>
          <w:color w:val="D87330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143833" w14:textId="77777777" w:rsidR="0001661C" w:rsidRPr="00213690" w:rsidRDefault="0001661C" w:rsidP="00C30A9B">
      <w:pPr>
        <w:pStyle w:val="Listaconvietas"/>
        <w:numPr>
          <w:ilvl w:val="0"/>
          <w:numId w:val="0"/>
        </w:numPr>
      </w:pPr>
    </w:p>
    <w:p w14:paraId="67ECAEFA" w14:textId="77777777" w:rsidR="0001661C" w:rsidRPr="00213690" w:rsidRDefault="0001661C" w:rsidP="00C30A9B">
      <w:pPr>
        <w:pStyle w:val="Listaconvietas"/>
        <w:numPr>
          <w:ilvl w:val="0"/>
          <w:numId w:val="0"/>
        </w:numPr>
      </w:pPr>
    </w:p>
    <w:sectPr w:rsidR="0001661C" w:rsidRPr="0021369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64E4" w14:textId="77777777" w:rsidR="0052422D" w:rsidRDefault="0052422D">
      <w:r>
        <w:separator/>
      </w:r>
    </w:p>
    <w:p w14:paraId="6702603C" w14:textId="77777777" w:rsidR="0052422D" w:rsidRDefault="0052422D"/>
  </w:endnote>
  <w:endnote w:type="continuationSeparator" w:id="0">
    <w:p w14:paraId="727F3117" w14:textId="77777777" w:rsidR="0052422D" w:rsidRDefault="0052422D">
      <w:r>
        <w:continuationSeparator/>
      </w:r>
    </w:p>
    <w:p w14:paraId="148B336C" w14:textId="77777777" w:rsidR="0052422D" w:rsidRDefault="00524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F4B76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D982" w14:textId="77777777" w:rsidR="0052422D" w:rsidRDefault="0052422D">
      <w:r>
        <w:separator/>
      </w:r>
    </w:p>
    <w:p w14:paraId="5DAD3F92" w14:textId="77777777" w:rsidR="0052422D" w:rsidRDefault="0052422D"/>
  </w:footnote>
  <w:footnote w:type="continuationSeparator" w:id="0">
    <w:p w14:paraId="1378D7D8" w14:textId="77777777" w:rsidR="0052422D" w:rsidRDefault="0052422D">
      <w:r>
        <w:continuationSeparator/>
      </w:r>
    </w:p>
    <w:p w14:paraId="1DFD4021" w14:textId="77777777" w:rsidR="0052422D" w:rsidRDefault="005242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5413">
    <w:abstractNumId w:val="1"/>
  </w:num>
  <w:num w:numId="2" w16cid:durableId="1835677777">
    <w:abstractNumId w:val="0"/>
  </w:num>
  <w:num w:numId="3" w16cid:durableId="1754662059">
    <w:abstractNumId w:val="2"/>
  </w:num>
  <w:num w:numId="4" w16cid:durableId="547453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54"/>
    <w:rsid w:val="000077FC"/>
    <w:rsid w:val="0001661C"/>
    <w:rsid w:val="000A1E95"/>
    <w:rsid w:val="000F7926"/>
    <w:rsid w:val="00106562"/>
    <w:rsid w:val="00106A32"/>
    <w:rsid w:val="00172320"/>
    <w:rsid w:val="00186E5A"/>
    <w:rsid w:val="00213690"/>
    <w:rsid w:val="0052422D"/>
    <w:rsid w:val="00546051"/>
    <w:rsid w:val="005A6A9B"/>
    <w:rsid w:val="00646C54"/>
    <w:rsid w:val="00735CF9"/>
    <w:rsid w:val="007414AD"/>
    <w:rsid w:val="009C7722"/>
    <w:rsid w:val="00B052CE"/>
    <w:rsid w:val="00C30A9B"/>
    <w:rsid w:val="00D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6A587"/>
  <w15:chartTrackingRefBased/>
  <w15:docId w15:val="{32A5372B-410D-9D44-9DBB-AAE42056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rnikgasparyan/Library/Containers/com.microsoft.Word/Data/Library/Application%20Support/Microsoft/Office/16.0/DTS/es-ES%7b5144655F-E099-A644-8284-D12896DA0831%7d/%7bB548F4E7-F2B7-244C-9B80-51BD3341BBC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41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Lernik Gasparyan</dc:creator>
  <cp:keywords/>
  <dc:description/>
  <cp:lastModifiedBy>GASPARYAN, LERNIK</cp:lastModifiedBy>
  <cp:revision>1</cp:revision>
  <dcterms:created xsi:type="dcterms:W3CDTF">2024-07-25T12:07:00Z</dcterms:created>
  <dcterms:modified xsi:type="dcterms:W3CDTF">2024-07-25T15:03:00Z</dcterms:modified>
</cp:coreProperties>
</file>